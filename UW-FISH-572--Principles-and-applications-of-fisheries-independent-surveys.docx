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Friday, September 19,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2025-09-19T21:07:46Z</dcterms:created>
  <dcterms:modified xsi:type="dcterms:W3CDTF">2025-09-19T21:07:46Z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