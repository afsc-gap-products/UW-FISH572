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Sunday, September 14,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2025-09-14T22:49:53Z</dcterms:created>
  <dcterms:modified xsi:type="dcterms:W3CDTF">2025-09-14T22:49:53Z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