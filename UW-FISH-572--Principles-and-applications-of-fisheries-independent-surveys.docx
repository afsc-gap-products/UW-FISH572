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February 16,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Jason Conner, Stan Kotwicki, Kotaro Ono, and Lewis A.K. Barnett. 2025. The sensitivity of fisheries-independent survey indices to decisions of sampling design and intensity and the mitigation of biased precision estimators for systematic sampling. Canadian Journal of Fisheries and Aquatic Sciences. 82: 1-22. https://doi.org/10.1139/cjfas-2024-0405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W.G. (1977). Sampling Techniques (3rd ed.). John Wiley &amp; Sons, New York</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D.R. (1993). Surveys of Fisheries Resources. John Wiley &amp; Sons, New York, NY, 248 pages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Hankin, D. G., Mohr, M. S., &amp; Newman, K. B. (2019). Sampling theory: For the ecological and natural resource sciences. Oxford University Press. https://doi.org/10.1093/oso/9780198815792.001.0001.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Thompson, S.K. (2012) Sampling. 3rd Edition, Wiley, Hoboken.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https://doi.org/10.1002/9781118162934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K., Siple, M. C., &amp; Kotwicki, S. (2022). A flexible approach to optimizing the Gulf of Alaska groundfish bottom trawl survey design for abundance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&amp; Kotwicki, S. (2021). Incorporating spatiotemporal variability in multispecies survey design optimization addresses trade-offs in uncertainty. ICES Journal of Marine Science, 78(4), 1288-1300.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Install software for class using this installation guide: https://github.com/afsc-gap-products/UW-FISH572-coursework/blob/main/coursework/simulations/install_model_based_software.pdf</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-Anderson, S. C., Ward, E. J., English, P. A., &amp; Barnett, L. A. (2022). sdmTMB: an R package for fast, flexible, and user-friendly generalized linear mixed effects models with spatial and spatiotemporal random fields. BioRxiv, 2022-03. https://doi.org/10.1101/2022.03.24.485545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-Shelton, A.O., Thorson, J.T., Ward, E.J. and Feist, B.E., 2014. Spatial semiparametric models improve estimates of species abundance and distribution. Canadian Journal of Fisheries and Aquatic Sciences, 71(11), pp.1655-1666.</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Shelton, A.O., Ward, E.J. and Skaug, H.J., 2015. Geostatistical delta-generalized linear mixed models improve precision for estimated abundance indices for West Coast groundfishes. ICES Journal of Marine Science, 72(5), pp.1297-1310.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-Maunder, M.N. and Punt, A.E. 2004. Standardizing Catch and Effort Data: A Review of Recent Approaches. Fisheries Research 70(2-3): 141-159. https://www.sciencedirect.com/science/article/abs/pii/S0165783604001638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and Haltuch, M.A., 2019. Spatiotemporal analysis of compositional data: increased precision and improved workflow using model-based inputs to stock assessment. Canadian Journal of Fisheries and Aquatic Sciences, 76(3), pp.401-414.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-Commander CJC, Barnett LAK, Ward EJ, Anderson SC, Essington TE. The shadow model: how and why small choices in spatially explicit species distribution models affect predictions. PeerJ. 2022 Feb 14;10:e12783. doi: 10.7717/peerj.12783.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and Ono, K., 2019. The effect of random and density‐dependent variation in sampling efficiency on variance of abundance estimates from fishery surveys. Fish and Fisheries, 20:760-774.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through: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Smith, S.J., 1997. Bootstrap confidence limits for groundfish trawl survey estimates of mean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abundance. Canadian Journal of Fisheries and Aquatic Sciences, 54(3), pp.616-630.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2019 Guidance for decisions using the Vector Autoregressive Spatio-Temporal (VAST) package in stock, ecosystem, habitat and climate assessments. Fisheries Research, 2014, 143-161.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Francis, C.R., Hurst, R.J. and Renwick, J.A., 2003. Quantifying annual variation in catchability for commercial and research fishing. Fishery Bulletin, 101(2), pp.293-304.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Taylor Approximation and the Delta Method (wherever)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Shao, J.,1989.The efficiency and consistency of approximations to the jackknife variance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estimators. J.Am. Stat. Assoc. 84,114.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Stewart, I.J. and Hamel, O.S., 2014. Bootstrapping of sample sizes for length-or age-composition data used in stock assessments. Canadian Journal of Fisheries and Aquatic Sciences, 71(4), pp.581-588.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Lipsky, A., Silva, A., Gilmour, F., Arjona, Y., Hogan, F., Lloret, J., Bolser, D., Haase, S., Oesterwind, D., ten Brink, T., Roach, M., &amp; Ford, K. (2024). Fisheries independent surveys in a new era of offshore wind energy development. ICES Journal of Marine Science, 82(3). https://doi.org/10.1093/icesjms/fsae060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Liu, Y., Chen, Y., &amp; Cheng, J. (2009). A comparative study of optimization methods and conventional methods for sampling design in fishery-independent surveys. ICES Journal of Marine Science, 66(9), 1873–1882. https://doi.org/10.1093/icesjms/fsp157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Maureaud, A. A., Frelat, R., Pécuchet, L., Shackell, N., Mérigot, B., Pinsky, M. L., et al. (2021). Are we ready to track climate-driven shifts in marine species across international boundaries? – A global survey of scientific bottom trawl data. Global Change Biology, 27(2), 220–236.</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WKUSER3 report</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82" w:name="survey-resources"/>
    <w:p>
      <w:pPr>
        <w:pStyle w:val="Heading1"/>
      </w:pPr>
      <w:r>
        <w:t xml:space="preserve">5. Survey Resources</w:t>
      </w:r>
    </w:p>
    <w:bookmarkStart w:id="72"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bookmarkStart w:id="71" w:name="refs"/>
    <w:bookmarkEnd w:id="71"/>
    <w:bookmarkEnd w:id="72"/>
    <w:bookmarkStart w:id="76" w:name="international-pacific-halibut-commission"/>
    <w:p>
      <w:pPr>
        <w:pStyle w:val="Heading2"/>
      </w:pPr>
      <w:r>
        <w:t xml:space="preserve">5.2 International Pacific Halibut Commission</w:t>
      </w:r>
    </w:p>
    <w:p>
      <w:pPr>
        <w:pStyle w:val="Compact"/>
        <w:numPr>
          <w:ilvl w:val="0"/>
          <w:numId w:val="1014"/>
        </w:numPr>
      </w:pPr>
      <w:hyperlink r:id="rId73">
        <w:r>
          <w:rPr>
            <w:rStyle w:val="Hyperlink"/>
          </w:rPr>
          <w:t xml:space="preserve">IPHC Fishery-Independent Monitoring</w:t>
        </w:r>
      </w:hyperlink>
    </w:p>
    <w:p>
      <w:pPr>
        <w:pStyle w:val="Compact"/>
        <w:numPr>
          <w:ilvl w:val="0"/>
          <w:numId w:val="1014"/>
        </w:numPr>
      </w:pPr>
      <w:hyperlink r:id="rId74">
        <w:r>
          <w:rPr>
            <w:rStyle w:val="Hyperlink"/>
          </w:rPr>
          <w:t xml:space="preserve">IPHC Fishery-Independent Setline Survey (FISS)</w:t>
        </w:r>
      </w:hyperlink>
    </w:p>
    <w:p>
      <w:pPr>
        <w:pStyle w:val="Compact"/>
        <w:numPr>
          <w:ilvl w:val="0"/>
          <w:numId w:val="1014"/>
        </w:numPr>
      </w:pPr>
      <w:hyperlink r:id="rId75">
        <w:r>
          <w:rPr>
            <w:rStyle w:val="Hyperlink"/>
          </w:rPr>
          <w:t xml:space="preserve">IPHC FISS data products</w:t>
        </w:r>
      </w:hyperlink>
    </w:p>
    <w:bookmarkEnd w:id="76"/>
    <w:bookmarkStart w:id="81" w:name="northwest-fishery-science-center-surveys"/>
    <w:p>
      <w:pPr>
        <w:pStyle w:val="Heading2"/>
      </w:pPr>
      <w:r>
        <w:t xml:space="preserve">5.3 Northwest Fishery Science Center Surveys</w:t>
      </w:r>
    </w:p>
    <w:p>
      <w:pPr>
        <w:pStyle w:val="Compact"/>
        <w:numPr>
          <w:ilvl w:val="0"/>
          <w:numId w:val="1015"/>
        </w:numPr>
      </w:pPr>
      <w:hyperlink r:id="rId77">
        <w:r>
          <w:rPr>
            <w:rStyle w:val="Hyperlink"/>
          </w:rPr>
          <w:t xml:space="preserve">West Coast Bottom Trawl Survey</w:t>
        </w:r>
      </w:hyperlink>
    </w:p>
    <w:p>
      <w:pPr>
        <w:pStyle w:val="Compact"/>
        <w:numPr>
          <w:ilvl w:val="0"/>
          <w:numId w:val="1015"/>
        </w:numPr>
      </w:pPr>
      <w:hyperlink r:id="rId78">
        <w:r>
          <w:rPr>
            <w:rStyle w:val="Hyperlink"/>
          </w:rPr>
          <w:t xml:space="preserve">Southern California Shelf Rockfish Hook and Line Survey</w:t>
        </w:r>
      </w:hyperlink>
    </w:p>
    <w:p>
      <w:pPr>
        <w:pStyle w:val="Compact"/>
        <w:numPr>
          <w:ilvl w:val="0"/>
          <w:numId w:val="1015"/>
        </w:numPr>
      </w:pPr>
      <w:hyperlink r:id="rId79">
        <w:r>
          <w:rPr>
            <w:rStyle w:val="Hyperlink"/>
          </w:rPr>
          <w:t xml:space="preserve">Joint U.S.-Canada Integrated Ecosystem and Pacific Hake Acoustic Trawl Survey</w:t>
        </w:r>
      </w:hyperlink>
    </w:p>
    <w:p>
      <w:pPr>
        <w:pStyle w:val="Compact"/>
        <w:numPr>
          <w:ilvl w:val="0"/>
          <w:numId w:val="1015"/>
        </w:numPr>
      </w:pPr>
      <w:hyperlink r:id="rId80">
        <w:r>
          <w:rPr>
            <w:rStyle w:val="Hyperlink"/>
          </w:rPr>
          <w:t xml:space="preserve">FRAM Data Warehouse</w:t>
        </w:r>
      </w:hyperlink>
    </w:p>
    <w:bookmarkEnd w:id="81"/>
    <w:bookmarkEnd w:id="82"/>
    <w:bookmarkStart w:id="87" w:name="references"/>
    <w:p>
      <w:pPr>
        <w:pStyle w:val="Heading1"/>
      </w:pPr>
      <w:r>
        <w:t xml:space="preserve">6. References</w:t>
      </w:r>
    </w:p>
    <w:bookmarkStart w:id="84"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3">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4"/>
    <w:bookmarkStart w:id="85"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5"/>
    <w:bookmarkStart w:id="86"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6"/>
    <w:bookmarkEnd w:id="87"/>
    <w:bookmarkStart w:id="89" w:name="references-1"/>
    <w:p>
      <w:pPr>
        <w:pStyle w:val="Heading1"/>
      </w:pPr>
      <w:r>
        <w:t xml:space="preserve">References</w:t>
      </w:r>
    </w:p>
    <w:bookmarkStart w:id="88" w:name="refs"/>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3"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fisheries.noaa.gov/west-coast/science-data/joint-us-canada-integrated-ecosystem-and-pacific-hake-acoustic-trawl-survey" TargetMode="External" /><Relationship Type="http://schemas.openxmlformats.org/officeDocument/2006/relationships/hyperlink" Id="rId78" Target="https://www.fisheries.noaa.gov/west-coast/science-data/southern-california-shelf-rockfish-hook-and-line-survey" TargetMode="External" /><Relationship Type="http://schemas.openxmlformats.org/officeDocument/2006/relationships/hyperlink" Id="rId77" Target="https://www.fisheries.noaa.gov/west-coast/science-data/us-west-coast-groundfish-bottom-trawl-survey" TargetMode="External" /><Relationship Type="http://schemas.openxmlformats.org/officeDocument/2006/relationships/hyperlink" Id="rId75" Target="https://www.iphc.int/data/fishery-independent-setline-survey-fiss/" TargetMode="External" /><Relationship Type="http://schemas.openxmlformats.org/officeDocument/2006/relationships/hyperlink" Id="rId73" Target="https://www.iphc.int/research/fishery-independent-monitoring/" TargetMode="External" /><Relationship Type="http://schemas.openxmlformats.org/officeDocument/2006/relationships/hyperlink" Id="rId74"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 Type="http://schemas.openxmlformats.org/officeDocument/2006/relationships/hyperlink" Id="rId80"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3"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fisheries.noaa.gov/west-coast/science-data/joint-us-canada-integrated-ecosystem-and-pacific-hake-acoustic-trawl-survey" TargetMode="External" /><Relationship Type="http://schemas.openxmlformats.org/officeDocument/2006/relationships/hyperlink" Id="rId78" Target="https://www.fisheries.noaa.gov/west-coast/science-data/southern-california-shelf-rockfish-hook-and-line-survey" TargetMode="External" /><Relationship Type="http://schemas.openxmlformats.org/officeDocument/2006/relationships/hyperlink" Id="rId77" Target="https://www.fisheries.noaa.gov/west-coast/science-data/us-west-coast-groundfish-bottom-trawl-survey" TargetMode="External" /><Relationship Type="http://schemas.openxmlformats.org/officeDocument/2006/relationships/hyperlink" Id="rId75" Target="https://www.iphc.int/data/fishery-independent-setline-survey-fiss/" TargetMode="External" /><Relationship Type="http://schemas.openxmlformats.org/officeDocument/2006/relationships/hyperlink" Id="rId73" Target="https://www.iphc.int/research/fishery-independent-monitoring/" TargetMode="External" /><Relationship Type="http://schemas.openxmlformats.org/officeDocument/2006/relationships/hyperlink" Id="rId74"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 Type="http://schemas.openxmlformats.org/officeDocument/2006/relationships/hyperlink" Id="rId80"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2026-02-16T21:25:58Z</dcterms:created>
  <dcterms:modified xsi:type="dcterms:W3CDTF">2026-02-16T21:25:58Z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env">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emplate-partials">
    <vt:lpwstr/>
  </property>
  <property fmtid="{D5CDD505-2E9C-101B-9397-08002B2CF9AE}" pid="18" name="toc-title">
    <vt:lpwstr>Table of contents</vt:lpwstr>
  </property>
</Properties>
</file>