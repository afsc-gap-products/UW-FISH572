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February 03,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-Shelton, A.O., Thorson, J.T., Ward, E.J. and Feist, B.E., 2014. Spatial semiparametric models improve estimates of species abundance and distribution. Canadian Journal of Fisheries and Aquatic Sciences, 71(11), pp.1655-1666.</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Shelton, A.O., Ward, E.J. and Skaug, H.J., 2015. Geostatistical delta-generalized linear mixed models improve precision for estimated abundance indices for West Coast groundfishes. ICES Journal of Marine Science, 72(5), pp.1297-1310.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-Maunder, M.N. and Punt, A.E. 2004. Standardizing Catch and Effort Data: A Review of Recent Approaches. Fisheries Research 70(2-3): 141-159. https://www.sciencedirect.com/science/article/abs/pii/S0165783604001638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and Haltuch, M.A., 2019. Spatiotemporal analysis of compositional data: increased precision and improved workflow using model-based inputs to stock assessment. Canadian Journal of Fisheries and Aquatic Sciences, 76(3), pp.401-414.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-Commander CJC, Barnett LAK, Ward EJ, Anderson SC, Essington TE. The shadow model: how and why small choices in spatially explicit species distribution models affect predictions. PeerJ. 2022 Feb 14;10:e12783. doi: 10.7717/peerj.12783.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2026-02-03T05:29:52Z</dcterms:created>
  <dcterms:modified xsi:type="dcterms:W3CDTF">2026-02-03T05:29:52Z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