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January 05,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48">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Test</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2026-01-05T23:27:49Z</dcterms:created>
  <dcterms:modified xsi:type="dcterms:W3CDTF">2026-01-05T23:27:49Z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