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Saturday, September 13,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2025-09-13T06:23:17Z</dcterms:created>
  <dcterms:modified xsi:type="dcterms:W3CDTF">2025-09-13T06:23:17Z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